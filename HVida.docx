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5812"/>
        <w:gridCol w:w="4510"/>
      </w:tblGrid>
      <w:tr w:rsidR="00184664" w:rsidRPr="00A85B6F" w:rsidTr="00D1306C">
        <w:trPr>
          <w:jc w:val="center"/>
        </w:trPr>
        <w:tc>
          <w:tcPr>
            <w:tcW w:w="5812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782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074622" w:rsidP="00CC7AD0">
                  <w:pPr>
                    <w:pStyle w:val="Ttulo2"/>
                  </w:pPr>
                  <w:r>
                    <w:t xml:space="preserve">aptitudes </w:t>
                  </w:r>
                </w:p>
                <w:p w:rsidR="00184664" w:rsidRDefault="00074622" w:rsidP="00074622">
                  <w:pPr>
                    <w:pStyle w:val="Ttulo3"/>
                    <w:numPr>
                      <w:ilvl w:val="0"/>
                      <w:numId w:val="1"/>
                    </w:numPr>
                    <w:jc w:val="left"/>
                  </w:pPr>
                  <w:r>
                    <w:t>Soy honrado.</w:t>
                  </w:r>
                </w:p>
                <w:p w:rsidR="00074622" w:rsidRDefault="00074622" w:rsidP="00074622">
                  <w:pPr>
                    <w:pStyle w:val="Ttulo3"/>
                    <w:numPr>
                      <w:ilvl w:val="0"/>
                      <w:numId w:val="1"/>
                    </w:numPr>
                    <w:jc w:val="left"/>
                  </w:pPr>
                  <w:r>
                    <w:t>Honesto.</w:t>
                  </w:r>
                </w:p>
                <w:p w:rsidR="00074622" w:rsidRDefault="00074622" w:rsidP="00074622">
                  <w:pPr>
                    <w:pStyle w:val="Ttulo3"/>
                    <w:numPr>
                      <w:ilvl w:val="0"/>
                      <w:numId w:val="1"/>
                    </w:numPr>
                    <w:jc w:val="left"/>
                  </w:pPr>
                  <w:r>
                    <w:t>Dedicado a mí trabajo.</w:t>
                  </w:r>
                </w:p>
                <w:p w:rsidR="00074622" w:rsidRPr="00A85B6F" w:rsidRDefault="00074622" w:rsidP="00D1306C">
                  <w:pPr>
                    <w:pStyle w:val="Ttulo3"/>
                  </w:pPr>
                </w:p>
              </w:tc>
            </w:tr>
            <w:tr w:rsidR="00184664" w:rsidRPr="00A85B6F" w:rsidTr="00C35148">
              <w:trPr>
                <w:trHeight w:val="836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EE4626" w:rsidP="00CC7AD0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5D36A99104D64F41B05C4E1B748169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184664" w:rsidRPr="00A85B6F" w:rsidRDefault="00D1306C" w:rsidP="00CC7AD0">
                  <w:pPr>
                    <w:pStyle w:val="Ttulo3"/>
                  </w:pPr>
                  <w:r>
                    <w:t>Oficinista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Abinsa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9 de enero al 27 de diciembre</w:t>
                  </w:r>
                </w:p>
                <w:p w:rsidR="00184664" w:rsidRPr="00A85B6F" w:rsidRDefault="00D1306C" w:rsidP="00D1306C">
                  <w:r>
                    <w:t>Responsabilidad en entregar todo el trabajo a tiempo pedidos y facturas entregadas a tiempo y un servicio de calidad</w:t>
                  </w:r>
                </w:p>
                <w:p w:rsidR="00D1306C" w:rsidRDefault="00D1306C" w:rsidP="00CC7AD0">
                  <w:pPr>
                    <w:pStyle w:val="Ttulo2"/>
                  </w:pPr>
                </w:p>
                <w:p w:rsidR="00184664" w:rsidRPr="00A85B6F" w:rsidRDefault="00EE4626" w:rsidP="00CC7AD0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E4CED07EFF0940309B3CE9C8A185D9E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184664" w:rsidRDefault="00D1306C" w:rsidP="00D1306C">
                  <w:pPr>
                    <w:pStyle w:val="Ttulo3"/>
                  </w:pPr>
                  <w:r>
                    <w:rPr>
                      <w:lang w:bidi="es-ES"/>
                    </w:rPr>
                    <w:t>Básicos</w:t>
                  </w:r>
                  <w:r w:rsidR="00184664" w:rsidRPr="005B0E81">
                    <w:rPr>
                      <w:lang w:bidi="es-ES"/>
                    </w:rPr>
                    <w:t xml:space="preserve">| </w:t>
                  </w:r>
                  <w:r>
                    <w:rPr>
                      <w:lang w:bidi="es-ES"/>
                    </w:rPr>
                    <w:t>2015</w:t>
                  </w:r>
                  <w:r w:rsidR="00184664" w:rsidRPr="005B0E81">
                    <w:rPr>
                      <w:lang w:bidi="es-ES"/>
                    </w:rPr>
                    <w:t xml:space="preserve">| </w:t>
                  </w:r>
                  <w:r>
                    <w:t>Guatemala de la asunción</w:t>
                  </w:r>
                </w:p>
                <w:p w:rsidR="00184664" w:rsidRPr="00A85B6F" w:rsidRDefault="00D1306C" w:rsidP="00CC7AD0">
                  <w:r>
                    <w:t xml:space="preserve">Concluí mis estudios a nivel básicos en el Guatemala de la asunción con un Promedio de 70 a 80 </w:t>
                  </w:r>
                </w:p>
                <w:p w:rsidR="00184664" w:rsidRPr="00A85B6F" w:rsidRDefault="00D1306C" w:rsidP="00D1306C">
                  <w:pPr>
                    <w:pStyle w:val="Ttulo3"/>
                  </w:pPr>
                  <w:r>
                    <w:rPr>
                      <w:lang w:bidi="es-ES"/>
                    </w:rPr>
                    <w:t>Diversificado</w:t>
                  </w:r>
                  <w:r w:rsidR="00184664" w:rsidRPr="005B0E81">
                    <w:rPr>
                      <w:lang w:bidi="es-ES"/>
                    </w:rPr>
                    <w:t xml:space="preserve">| </w:t>
                  </w:r>
                  <w:r>
                    <w:t>2018</w:t>
                  </w:r>
                  <w:r w:rsidR="00184664" w:rsidRPr="005B0E81">
                    <w:rPr>
                      <w:lang w:bidi="es-ES"/>
                    </w:rPr>
                    <w:t xml:space="preserve">| </w:t>
                  </w:r>
                  <w:r>
                    <w:t>Liceo compu-Market</w:t>
                  </w:r>
                </w:p>
                <w:p w:rsidR="004670DD" w:rsidRPr="00A85B6F" w:rsidRDefault="00D1306C" w:rsidP="00D1306C">
                  <w:r>
                    <w:t xml:space="preserve">Mi estudio a nivel Diversificado lo concluí en el colegio liceo compu-market con un promedio de 70 </w:t>
                  </w:r>
                  <w:bookmarkStart w:id="0" w:name="_GoBack"/>
                  <w:bookmarkEnd w:id="0"/>
                </w:p>
              </w:tc>
            </w:tr>
          </w:tbl>
          <w:p w:rsidR="00184664" w:rsidRPr="00A85B6F" w:rsidRDefault="00184664" w:rsidP="00CC7AD0"/>
        </w:tc>
        <w:tc>
          <w:tcPr>
            <w:tcW w:w="4510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471"/>
            </w:tblGrid>
            <w:tr w:rsidR="00184664" w:rsidRPr="00A85B6F" w:rsidTr="002D00BE">
              <w:trPr>
                <w:trHeight w:val="285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EE4626" w:rsidP="00CC7AD0">
                  <w:pPr>
                    <w:pStyle w:val="Ttulo2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3C76A61EAC8F4CC2A3237DBBFF44F8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184664" w:rsidRPr="00A85B6F" w:rsidRDefault="00D1306C" w:rsidP="00D1306C">
                  <w:pPr>
                    <w:pStyle w:val="Ttulo3"/>
                    <w:jc w:val="both"/>
                  </w:pPr>
                  <w:r>
                    <w:t>Ser el mejor en lo que hago y dar una buena calidad.</w:t>
                  </w:r>
                </w:p>
              </w:tc>
            </w:tr>
            <w:tr w:rsidR="00184664" w:rsidRPr="00A85B6F" w:rsidTr="002D00BE">
              <w:trPr>
                <w:trHeight w:hRule="exact" w:val="417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81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a de diseño de contacto"/>
                  </w:tblPr>
                  <w:tblGrid>
                    <w:gridCol w:w="1867"/>
                    <w:gridCol w:w="1949"/>
                  </w:tblGrid>
                  <w:tr w:rsidR="00184664" w:rsidRPr="00A85B6F" w:rsidTr="00403393">
                    <w:trPr>
                      <w:trHeight w:val="553"/>
                    </w:trPr>
                    <w:tc>
                      <w:tcPr>
                        <w:tcW w:w="186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GT" w:eastAsia="es-G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787DF66" wp14:editId="72922A16">
                                  <wp:extent cx="329184" cy="329184"/>
                                  <wp:effectExtent l="0" t="0" r="0" b="0"/>
                                  <wp:docPr id="6" name="Grupo 32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A310D3B" id="Grupo 322" o:spid="_x0000_s1026" alt="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">
                                  <v:oval id="Elipse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GT" w:eastAsia="es-G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C658C9E" wp14:editId="0ED088B4">
                                  <wp:extent cx="329184" cy="329184"/>
                                  <wp:effectExtent l="0" t="0" r="0" b="0"/>
                                  <wp:docPr id="304" name="Grupo 303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B6D049E" id="Grupo 303" o:spid="_x0000_s1026" alt="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UmzB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Okz1Jswc&#10;AADnowAADgAAAAAAAAAAAAAAAAAuAgAAZHJzL2Uyb0RvYy54bWxQSwECLQAUAAYACAAAACEAaEcb&#10;0NgAAAADAQAADwAAAAAAAAAAAAAAAAAmHwAAZHJzL2Rvd25yZXYueG1sUEsFBgAAAAAEAAQA8wAA&#10;ACsgAAAAAA==&#10;">
                                  <v:oval id="Elipse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403393">
                    <w:trPr>
                      <w:trHeight w:val="539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D1306C" w:rsidP="00D1306C">
                        <w:r>
                          <w:t>oswaldovalenzuelasalazar@gmail.com</w:t>
                        </w:r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D1306C" w:rsidP="00D1306C">
                        <w:r>
                          <w:t>5458-5646</w:t>
                        </w:r>
                      </w:p>
                    </w:tc>
                  </w:tr>
                  <w:tr w:rsidR="00184664" w:rsidRPr="00A85B6F" w:rsidTr="00403393">
                    <w:trPr>
                      <w:trHeight w:val="567"/>
                    </w:trPr>
                    <w:tc>
                      <w:tcPr>
                        <w:tcW w:w="186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GT" w:eastAsia="es-G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192C3E" wp14:editId="6DC331F8">
                                  <wp:extent cx="329184" cy="329184"/>
                                  <wp:effectExtent l="0" t="0" r="0" b="0"/>
                                  <wp:docPr id="9" name="Grupo 321" descr="Icono d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Elipse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a lib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FD9FE59" id="Grupo 321" o:spid="_x0000_s1026" alt="Icono de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V8Tl3KgQAAB9UQAADgAAAAAAAAAAAAAAAAAuAgAAZHJzL2Uy&#10;b0RvYy54bWxQSwECLQAUAAYACAAAACEAaEcb0NgAAAADAQAADwAAAAAAAAAAAAAAAAACEwAAZHJz&#10;L2Rvd25yZXYueG1sUEsFBgAAAAAEAAQA8wAAAAcUAAAAAA==&#10;">
                                  <v:oval id="Elipse 10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uYH8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uYH8MAAADbAAAADwAAAAAAAAAAAAAAAACYAgAAZHJzL2Rv&#10;d25yZXYueG1sUEsFBgAAAAAEAAQA9QAAAIgDAAAAAA==&#10;" fillcolor="#ffd556 [3204]" stroked="f" strokeweight="1pt">
                                    <v:stroke joinstyle="miter"/>
                                  </v:oval>
                                  <v:shape id="Forma libre 11" o:spid="_x0000_s1028" style="position:absolute;left:78073;top:86805;width:173038;height:155575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lt8IA&#10;AADbAAAADwAAAGRycy9kb3ducmV2LnhtbERPS2sCMRC+F/ofwgheSk30IHVrFCuIehGqHnocNrOP&#10;mkyWTdRtf70RBG/z8T1nOu+cFRdqQ+1Zw3CgQBDn3tRcajgeVu8fIEJENmg9k4Y/CjCfvb5MMTP+&#10;yt902cdSpBAOGWqoYmwyKUNekcMw8A1x4grfOowJtqU0LV5TuLNypNRYOqw5NVTY0LKi/LQ/Ow3n&#10;YtVMVFEqu90titH65//Nfv1q3e91i08Qkbr4FD/cG5PmD+H+Szp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eW3wgAAANsAAAAPAAAAAAAAAAAAAAAAAJgCAABkcnMvZG93&#10;bnJldi54bWxQSwUGAAAAAAQABAD1AAAAhwM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4670DD" w:rsidP="00CC7AD0">
                        <w:pPr>
                          <w:pStyle w:val="Ttulo3"/>
                        </w:pPr>
                        <w:r w:rsidRPr="000C6108">
                          <w:rPr>
                            <w:noProof/>
                            <w:lang w:val="es-GT" w:eastAsia="es-G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60E336" wp14:editId="43F99304">
                                  <wp:extent cx="329184" cy="329184"/>
                                  <wp:effectExtent l="0" t="0" r="13970" b="13970"/>
                                  <wp:docPr id="1" name="Grupo 4" descr="Icono de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orma libre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a libre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6A58278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Bz1OJuqEgAA32QAAA4AAAAAAAAAAAAAAAAALgIAAGRycy9l&#10;Mm9Eb2MueG1sUEsBAi0AFAAGAAgAAAAhAGhHG9DYAAAAAwEAAA8AAAAAAAAAAAAAAAAABBUAAGRy&#10;cy9kb3ducmV2LnhtbFBLBQYAAAAABAAEAPMAAAAJFgAAAAA=&#10;">
                                  <o:lock v:ext="edit" aspectratio="t"/>
                                  <v:shape id="Forma libre 4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a libre 5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EEMQA&#10;AADaAAAADwAAAGRycy9kb3ducmV2LnhtbESPQWvCQBSE70L/w/IKvZmNhRaJriGIhUIPYjSIt8fu&#10;Mwlm34bs1qT99d1CocdhZr5h1vlkO3GnwbeOFSySFASxdqblWsHp+DZfgvAB2WDnmBR8kYd88zBb&#10;Y2bcyAe6l6EWEcI+QwVNCH0mpdcNWfSJ64mjd3WDxRDlUEsz4BjhtpPPafoqLbYcFxrsaduQvpWf&#10;VsFuvzss9LcuzuW4rXnfVZePqlLq6XEqViACTeE//Nd+Nwpe4PdKv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0RBDEAAAA2g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403393">
                    <w:trPr>
                      <w:trHeight w:val="802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EE4626" w:rsidP="00CC7AD0">
                        <w:sdt>
                          <w:sdtPr>
                            <w:alias w:val="Dirección URL de LinkedIn:"/>
                            <w:tag w:val="Dirección URL de LinkedIn:"/>
                            <w:id w:val="-1457020033"/>
                            <w:placeholder>
                              <w:docPart w:val="819065C331914FDEAEDC6B410A95F553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bidi="es-ES"/>
                              </w:rPr>
                              <w:t>Dirección URL de LinkedIn</w:t>
                            </w:r>
                          </w:sdtContent>
                        </w:sdt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074622" w:rsidP="00074622">
                        <w:r>
                          <w:t>Oswaldo_valen</w:t>
                        </w:r>
                      </w:p>
                    </w:tc>
                  </w:tr>
                </w:tbl>
                <w:p w:rsidR="00184664" w:rsidRPr="00A85B6F" w:rsidRDefault="00EE4626" w:rsidP="00CC7AD0">
                  <w:sdt>
                    <w:sdtPr>
                      <w:alias w:val="Vincular a otras propiedades en línea:"/>
                      <w:tag w:val="Vincular a otras propiedades en línea:"/>
                      <w:id w:val="522055412"/>
                      <w:placeholder>
                        <w:docPart w:val="ACD333DA8A6E47CFA01577516F81831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Vincular a otras propiedades en línea: Cartera, sitio web o blog</w:t>
                      </w:r>
                    </w:sdtContent>
                  </w:sdt>
                </w:p>
              </w:tc>
            </w:tr>
            <w:tr w:rsidR="00184664" w:rsidRPr="00A85B6F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EE4626" w:rsidP="00CC7AD0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93314B67586148549E54DBB10698595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:rsidR="004670DD" w:rsidRPr="00A85B6F" w:rsidRDefault="00D1306C" w:rsidP="00D1306C">
                  <w:pPr>
                    <w:pStyle w:val="Ttulo3"/>
                  </w:pPr>
                  <w:r>
                    <w:t xml:space="preserve">Tengo práctica y experiencia en limpieza de computadoras y en el área de informática e sido voluntario en una empresa de productos para repuestos de maquinaria </w:t>
                  </w:r>
                </w:p>
              </w:tc>
            </w:tr>
          </w:tbl>
          <w:p w:rsidR="00184664" w:rsidRPr="00A85B6F" w:rsidRDefault="00184664" w:rsidP="00CC7AD0"/>
        </w:tc>
      </w:tr>
    </w:tbl>
    <w:p w:rsidR="00BA68C1" w:rsidRPr="00A85B6F" w:rsidRDefault="00074622" w:rsidP="004670DD">
      <w:pPr>
        <w:pStyle w:val="Sinespaciado"/>
      </w:pPr>
      <w:r w:rsidRPr="00074622">
        <w:rPr>
          <w:lang w:val="es-GT"/>
        </w:rPr>
        <w:drawing>
          <wp:anchor distT="0" distB="0" distL="114300" distR="114300" simplePos="0" relativeHeight="251658240" behindDoc="1" locked="0" layoutInCell="1" allowOverlap="1" wp14:anchorId="57AF0AF2" wp14:editId="7143D302">
            <wp:simplePos x="0" y="0"/>
            <wp:positionH relativeFrom="margin">
              <wp:align>left</wp:align>
            </wp:positionH>
            <wp:positionV relativeFrom="paragraph">
              <wp:posOffset>-9292590</wp:posOffset>
            </wp:positionV>
            <wp:extent cx="1495425" cy="1495425"/>
            <wp:effectExtent l="0" t="0" r="9525" b="9525"/>
            <wp:wrapNone/>
            <wp:docPr id="12" name="Imagen 1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68C1" w:rsidRPr="00A85B6F" w:rsidSect="0044707F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626" w:rsidRDefault="00EE4626" w:rsidP="008B2920">
      <w:pPr>
        <w:spacing w:after="0" w:line="240" w:lineRule="auto"/>
      </w:pPr>
      <w:r>
        <w:separator/>
      </w:r>
    </w:p>
  </w:endnote>
  <w:endnote w:type="continuationSeparator" w:id="0">
    <w:p w:rsidR="00EE4626" w:rsidRDefault="00EE4626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16EF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626" w:rsidRDefault="00EE4626" w:rsidP="008B2920">
      <w:pPr>
        <w:spacing w:after="0" w:line="240" w:lineRule="auto"/>
      </w:pPr>
      <w:r>
        <w:separator/>
      </w:r>
    </w:p>
  </w:footnote>
  <w:footnote w:type="continuationSeparator" w:id="0">
    <w:p w:rsidR="00EE4626" w:rsidRDefault="00EE4626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322"/>
    </w:tblGrid>
    <w:tr w:rsidR="00A85B6F" w:rsidTr="00142F58">
      <w:sdt>
        <w:sdtPr>
          <w:alias w:val="Su nombre:"/>
          <w:tag w:val="Su nombre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B63A48" w:rsidP="00D1306C">
              <w:pPr>
                <w:pStyle w:val="Ttulo1"/>
                <w:tabs>
                  <w:tab w:val="left" w:pos="3060"/>
                  <w:tab w:val="center" w:pos="4801"/>
                </w:tabs>
                <w:jc w:val="left"/>
              </w:pPr>
              <w:r>
                <w:rPr>
                  <w:lang w:val="es-GT"/>
                </w:rPr>
                <w:t>Estudiante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77ACD"/>
    <w:multiLevelType w:val="hybridMultilevel"/>
    <w:tmpl w:val="A036C8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6C"/>
    <w:rsid w:val="00016EFC"/>
    <w:rsid w:val="000243D1"/>
    <w:rsid w:val="00057F04"/>
    <w:rsid w:val="00074622"/>
    <w:rsid w:val="000A378C"/>
    <w:rsid w:val="000C2D37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2D00BE"/>
    <w:rsid w:val="00381BB6"/>
    <w:rsid w:val="00390414"/>
    <w:rsid w:val="003B74D9"/>
    <w:rsid w:val="003E1711"/>
    <w:rsid w:val="00403393"/>
    <w:rsid w:val="0044707F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61CA5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A6606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3A48"/>
    <w:rsid w:val="00B67DB0"/>
    <w:rsid w:val="00BA68C1"/>
    <w:rsid w:val="00BD34A5"/>
    <w:rsid w:val="00BD5EFB"/>
    <w:rsid w:val="00BE2D6E"/>
    <w:rsid w:val="00C35148"/>
    <w:rsid w:val="00C35EFB"/>
    <w:rsid w:val="00C40790"/>
    <w:rsid w:val="00C73037"/>
    <w:rsid w:val="00D1306C"/>
    <w:rsid w:val="00D2689C"/>
    <w:rsid w:val="00D97FFA"/>
    <w:rsid w:val="00DF6A6F"/>
    <w:rsid w:val="00E20402"/>
    <w:rsid w:val="00E27B07"/>
    <w:rsid w:val="00E928A3"/>
    <w:rsid w:val="00EE4626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61D288-1625-4C42-8975-512C883E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36A99104D64F41B05C4E1B7481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923C-9936-4BD7-B5C7-4729FFFFD988}"/>
      </w:docPartPr>
      <w:docPartBody>
        <w:p w:rsidR="00000000" w:rsidRDefault="00EB1104">
          <w:pPr>
            <w:pStyle w:val="5D36A99104D64F41B05C4E1B74816925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E4CED07EFF0940309B3CE9C8A185D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CF359-1A59-4A2D-B698-F483C242919D}"/>
      </w:docPartPr>
      <w:docPartBody>
        <w:p w:rsidR="00000000" w:rsidRDefault="00EB1104">
          <w:pPr>
            <w:pStyle w:val="E4CED07EFF0940309B3CE9C8A185D9E6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3C76A61EAC8F4CC2A3237DBBFF44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863C3-7682-4C79-8164-E1C4574BC18B}"/>
      </w:docPartPr>
      <w:docPartBody>
        <w:p w:rsidR="00000000" w:rsidRDefault="00EB1104">
          <w:pPr>
            <w:pStyle w:val="3C76A61EAC8F4CC2A3237DBBFF44F84A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819065C331914FDEAEDC6B410A95F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ABD6-6171-47D2-940B-DA24D0962E36}"/>
      </w:docPartPr>
      <w:docPartBody>
        <w:p w:rsidR="00000000" w:rsidRDefault="00EB1104">
          <w:pPr>
            <w:pStyle w:val="819065C331914FDEAEDC6B410A95F553"/>
          </w:pPr>
          <w:r w:rsidRPr="00A85B6F">
            <w:rPr>
              <w:lang w:bidi="es-ES"/>
            </w:rPr>
            <w:t>Dirección URL de LinkedIn</w:t>
          </w:r>
        </w:p>
      </w:docPartBody>
    </w:docPart>
    <w:docPart>
      <w:docPartPr>
        <w:name w:val="ACD333DA8A6E47CFA01577516F818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7A3DD-FA89-466E-BBAF-56AC67C8C059}"/>
      </w:docPartPr>
      <w:docPartBody>
        <w:p w:rsidR="00000000" w:rsidRDefault="00EB1104">
          <w:pPr>
            <w:pStyle w:val="ACD333DA8A6E47CFA01577516F81831D"/>
          </w:pPr>
          <w:r w:rsidRPr="00A85B6F">
            <w:rPr>
              <w:lang w:bidi="es-ES"/>
            </w:rPr>
            <w:t>Vincular a otras propiedades en línea: Cartera, sitio web o blog</w:t>
          </w:r>
        </w:p>
      </w:docPartBody>
    </w:docPart>
    <w:docPart>
      <w:docPartPr>
        <w:name w:val="93314B67586148549E54DBB106985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B5E5D-E85C-4D46-B60B-E1267F8AAE34}"/>
      </w:docPartPr>
      <w:docPartBody>
        <w:p w:rsidR="00000000" w:rsidRDefault="00EB1104">
          <w:pPr>
            <w:pStyle w:val="93314B67586148549E54DBB10698595E"/>
          </w:pPr>
          <w:r w:rsidRPr="00A85B6F">
            <w:rPr>
              <w:lang w:bidi="es-ES"/>
            </w:rPr>
            <w:t>Experiencia de voluntariado o liderazgo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04"/>
    <w:rsid w:val="00EB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FDEBC8398F44E296E24701EA804105">
    <w:name w:val="64FDEBC8398F44E296E24701EA804105"/>
  </w:style>
  <w:style w:type="paragraph" w:customStyle="1" w:styleId="FAC10450BAE14913AAABD878B0FAF892">
    <w:name w:val="FAC10450BAE14913AAABD878B0FAF892"/>
  </w:style>
  <w:style w:type="paragraph" w:customStyle="1" w:styleId="5D36A99104D64F41B05C4E1B74816925">
    <w:name w:val="5D36A99104D64F41B05C4E1B74816925"/>
  </w:style>
  <w:style w:type="paragraph" w:customStyle="1" w:styleId="F8086BA2A1914C86A1B065B80B6CE47C">
    <w:name w:val="F8086BA2A1914C86A1B065B80B6CE47C"/>
  </w:style>
  <w:style w:type="paragraph" w:customStyle="1" w:styleId="0006C929C33E40B99BE67FAF37C33F63">
    <w:name w:val="0006C929C33E40B99BE67FAF37C33F63"/>
  </w:style>
  <w:style w:type="paragraph" w:customStyle="1" w:styleId="A8B35808EBE345B59DED63102FEADD40">
    <w:name w:val="A8B35808EBE345B59DED63102FEADD40"/>
  </w:style>
  <w:style w:type="paragraph" w:customStyle="1" w:styleId="84D9F6E775AE4566999D72A743997AAD">
    <w:name w:val="84D9F6E775AE4566999D72A743997AAD"/>
  </w:style>
  <w:style w:type="paragraph" w:customStyle="1" w:styleId="AAED92070DE047BC9E04EBFB4D08E0CA">
    <w:name w:val="AAED92070DE047BC9E04EBFB4D08E0CA"/>
  </w:style>
  <w:style w:type="paragraph" w:customStyle="1" w:styleId="534FA5BAC76A4FC5BA3980299C6175A7">
    <w:name w:val="534FA5BAC76A4FC5BA3980299C6175A7"/>
  </w:style>
  <w:style w:type="paragraph" w:customStyle="1" w:styleId="21C389A34DE6453E823A701A56C6F75B">
    <w:name w:val="21C389A34DE6453E823A701A56C6F75B"/>
  </w:style>
  <w:style w:type="paragraph" w:customStyle="1" w:styleId="BD85659959924FDA839FAE009BFA6A3A">
    <w:name w:val="BD85659959924FDA839FAE009BFA6A3A"/>
  </w:style>
  <w:style w:type="paragraph" w:customStyle="1" w:styleId="E4CED07EFF0940309B3CE9C8A185D9E6">
    <w:name w:val="E4CED07EFF0940309B3CE9C8A185D9E6"/>
  </w:style>
  <w:style w:type="paragraph" w:customStyle="1" w:styleId="C06F3BEEBFBF436DBAB26C79EDE0633D">
    <w:name w:val="C06F3BEEBFBF436DBAB26C79EDE0633D"/>
  </w:style>
  <w:style w:type="paragraph" w:customStyle="1" w:styleId="3B39472F26CA4431914695059A99D9F7">
    <w:name w:val="3B39472F26CA4431914695059A99D9F7"/>
  </w:style>
  <w:style w:type="paragraph" w:customStyle="1" w:styleId="2324A7E69D704143AB5E5A0F0824317B">
    <w:name w:val="2324A7E69D704143AB5E5A0F0824317B"/>
  </w:style>
  <w:style w:type="paragraph" w:customStyle="1" w:styleId="0A8473CEA42443558D0F9CAB69B124C9">
    <w:name w:val="0A8473CEA42443558D0F9CAB69B124C9"/>
  </w:style>
  <w:style w:type="paragraph" w:customStyle="1" w:styleId="59627F17AF594273BB263B0498A8FE04">
    <w:name w:val="59627F17AF594273BB263B0498A8FE04"/>
  </w:style>
  <w:style w:type="paragraph" w:customStyle="1" w:styleId="38B15B74F34F4DA68F2F802B2256D1F3">
    <w:name w:val="38B15B74F34F4DA68F2F802B2256D1F3"/>
  </w:style>
  <w:style w:type="paragraph" w:customStyle="1" w:styleId="3B0B3D8CC5C74CA59264BAA254BA57F9">
    <w:name w:val="3B0B3D8CC5C74CA59264BAA254BA57F9"/>
  </w:style>
  <w:style w:type="paragraph" w:customStyle="1" w:styleId="99F7048972C54519AB56815521CCA124">
    <w:name w:val="99F7048972C54519AB56815521CCA124"/>
  </w:style>
  <w:style w:type="paragraph" w:customStyle="1" w:styleId="3C76A61EAC8F4CC2A3237DBBFF44F84A">
    <w:name w:val="3C76A61EAC8F4CC2A3237DBBFF44F84A"/>
  </w:style>
  <w:style w:type="paragraph" w:customStyle="1" w:styleId="BD5538BEEE0D4440A9157C42AD261887">
    <w:name w:val="BD5538BEEE0D4440A9157C42AD261887"/>
  </w:style>
  <w:style w:type="paragraph" w:customStyle="1" w:styleId="7732823F0AB54D3D9FFFC3E34024265C">
    <w:name w:val="7732823F0AB54D3D9FFFC3E34024265C"/>
  </w:style>
  <w:style w:type="paragraph" w:customStyle="1" w:styleId="7A643E3AEC1E485EB859598E35C00ED1">
    <w:name w:val="7A643E3AEC1E485EB859598E35C00ED1"/>
  </w:style>
  <w:style w:type="paragraph" w:customStyle="1" w:styleId="819065C331914FDEAEDC6B410A95F553">
    <w:name w:val="819065C331914FDEAEDC6B410A95F553"/>
  </w:style>
  <w:style w:type="paragraph" w:customStyle="1" w:styleId="03480FC17424405DB6A46B4F273C8F69">
    <w:name w:val="03480FC17424405DB6A46B4F273C8F69"/>
  </w:style>
  <w:style w:type="paragraph" w:customStyle="1" w:styleId="ACD333DA8A6E47CFA01577516F81831D">
    <w:name w:val="ACD333DA8A6E47CFA01577516F81831D"/>
  </w:style>
  <w:style w:type="paragraph" w:customStyle="1" w:styleId="93314B67586148549E54DBB10698595E">
    <w:name w:val="93314B67586148549E54DBB10698595E"/>
  </w:style>
  <w:style w:type="paragraph" w:customStyle="1" w:styleId="7028B57343D24171BD974139273533EB">
    <w:name w:val="7028B57343D24171BD974139273533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34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cp:lastPrinted>2016-06-29T01:32:00Z</cp:lastPrinted>
  <dcterms:created xsi:type="dcterms:W3CDTF">2018-08-15T16:20:00Z</dcterms:created>
  <dcterms:modified xsi:type="dcterms:W3CDTF">2018-08-15T16:54:00Z</dcterms:modified>
</cp:coreProperties>
</file>